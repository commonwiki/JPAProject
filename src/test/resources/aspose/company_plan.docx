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  <w:szCs w:val="44"/>
          <w:lang w:eastAsia="zh-CN"/>
        </w:rPr>
      </w:pPr>
      <w:r>
        <w:rPr>
          <w:rFonts w:ascii="宋体"/>
          <w:b/>
          <w:sz w:val="28"/>
          <w:szCs w:val="28"/>
          <w:lang w:eastAsia="zh-CN"/>
        </w:rPr>
        <w:fldChar w:fldCharType="begin"/>
      </w:r>
      <w:r>
        <w:instrText xml:space="preserve"> MERGEFIELD  TableStart:</w:instrText>
      </w:r>
      <w:r>
        <w:rPr>
          <w:rFonts w:hint="eastAsia"/>
          <w:lang w:val="en-US" w:eastAsia="zh-CN"/>
        </w:rPr>
        <w:instrText xml:space="preserve">Plan</w:instrText>
      </w:r>
      <w:r>
        <w:instrText xml:space="preserve">  \* M</w:instrText>
      </w:r>
      <w:bookmarkStart w:id="2" w:name="_GoBack"/>
      <w:bookmarkEnd w:id="2"/>
      <w:r>
        <w:instrText xml:space="preserve">ERGEFORMAT </w:instrText>
      </w:r>
      <w:r>
        <w:fldChar w:fldCharType="separate"/>
      </w:r>
      <w:r>
        <w:rPr>
          <w:rFonts w:ascii="Arial" w:hAnsi="Arial" w:cs="Arial"/>
          <w:color w:val="404040"/>
          <w:sz w:val="18"/>
          <w:szCs w:val="20"/>
        </w:rPr>
        <w:t>«TableStart:Suppliers»</w:t>
      </w:r>
      <w:r>
        <w:rPr>
          <w:rFonts w:ascii="Arial" w:hAnsi="Arial" w:cs="Arial"/>
          <w:color w:val="404040"/>
          <w:sz w:val="18"/>
          <w:szCs w:val="20"/>
        </w:rPr>
        <w:fldChar w:fldCharType="end"/>
      </w:r>
    </w:p>
    <w:tbl>
      <w:tblPr>
        <w:tblStyle w:val="9"/>
        <w:tblW w:w="9073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784"/>
        <w:gridCol w:w="476"/>
        <w:gridCol w:w="1080"/>
        <w:gridCol w:w="2"/>
        <w:gridCol w:w="1258"/>
        <w:gridCol w:w="534"/>
        <w:gridCol w:w="550"/>
        <w:gridCol w:w="890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联系人</w:t>
            </w:r>
          </w:p>
        </w:tc>
        <w:tc>
          <w:tcPr>
            <w:tcW w:w="2342" w:type="dxa"/>
            <w:gridSpan w:val="4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</w:pP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name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</w:p>
        </w:tc>
        <w:tc>
          <w:tcPr>
            <w:tcW w:w="2343" w:type="dxa"/>
            <w:gridSpan w:val="2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</w:pP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mobile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邮箱</w:t>
            </w:r>
          </w:p>
        </w:tc>
        <w:tc>
          <w:tcPr>
            <w:tcW w:w="2342" w:type="dxa"/>
            <w:gridSpan w:val="4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</w:pP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email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  <w:tc>
          <w:tcPr>
            <w:tcW w:w="2343" w:type="dxa"/>
            <w:gridSpan w:val="2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</w:pP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tel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传真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</w:pP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fax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项目名称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 w:val="24"/>
                <w:lang w:eastAsia="zh-CN"/>
              </w:rPr>
            </w:pPr>
            <w:bookmarkStart w:id="0" w:name="OLE_LINK3"/>
            <w:bookmarkStart w:id="1" w:name="OLE_LINK4"/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公司名称</w:t>
            </w:r>
          </w:p>
        </w:tc>
        <w:tc>
          <w:tcPr>
            <w:tcW w:w="4134" w:type="dxa"/>
            <w:gridSpan w:val="6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ac3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companyname</w:t>
            </w:r>
            <w:r>
              <w:t>»</w:t>
            </w:r>
            <w:r>
              <w:fldChar w:fldCharType="end"/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注册时间</w:t>
            </w:r>
          </w:p>
        </w:tc>
        <w:tc>
          <w:tcPr>
            <w:tcW w:w="1453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ac4</w:instrText>
            </w:r>
            <w:r>
              <w:instrText xml:space="preserve">\* MERGEFORMAT </w:instrText>
            </w:r>
            <w:r>
              <w:fldChar w:fldCharType="separate"/>
            </w:r>
            <w:r>
              <w:t>«regtime»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所处阶段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ac4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phase</w:t>
            </w:r>
            <w:r>
              <w:t xml:space="preserve"> 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所处行业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ac5</w:instrText>
            </w:r>
            <w:r>
              <w:instrText xml:space="preserve">\* MERGEFORMAT </w:instrText>
            </w:r>
            <w:r>
              <w:fldChar w:fldCharType="separate"/>
            </w:r>
            <w:r>
              <w:t>«profession»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目前的投资人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alc2 </w:instrText>
            </w:r>
            <w:r>
              <w:instrText xml:space="preserve">\* MERGEFORMAT </w:instrText>
            </w:r>
            <w:r>
              <w:fldChar w:fldCharType="separate"/>
            </w:r>
            <w:r>
              <w:t>«stock»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融资计划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alc1</w:instrText>
            </w:r>
            <w:r>
              <w:instrText xml:space="preserve">\* MERGEFORMAT </w:instrText>
            </w:r>
            <w:r>
              <w:fldChar w:fldCharType="separate"/>
            </w:r>
            <w:r>
              <w:t>«depplan»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项目</w:t>
            </w:r>
            <w:r>
              <w:rPr>
                <w:rFonts w:hint="eastAsia" w:ascii="黑体" w:hAnsi="宋体" w:eastAsia="黑体"/>
                <w:sz w:val="24"/>
                <w:lang w:eastAsia="zh-CN"/>
              </w:rPr>
              <w:t>特</w:t>
            </w:r>
            <w:r>
              <w:rPr>
                <w:rFonts w:hint="eastAsia" w:ascii="黑体" w:hAnsi="宋体" w:eastAsia="黑体"/>
                <w:sz w:val="24"/>
              </w:rPr>
              <w:t>点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alc7</w:instrText>
            </w:r>
            <w:r>
              <w:instrText xml:space="preserve">\* MERGEFORMAT </w:instrText>
            </w:r>
            <w:r>
              <w:fldChar w:fldCharType="separate"/>
            </w:r>
            <w:r>
              <w:t>«comedge»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项目简介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alc3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profile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商业模式及收入来源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alc4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showpart</w:t>
            </w:r>
            <w:r>
              <w:t xml:space="preserve"> 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市场分析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alc5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team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项目团队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alc6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compet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46" w:type="dxa"/>
            <w:vMerge w:val="restart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</w:rPr>
            </w:pPr>
            <w:r>
              <w:rPr>
                <w:rFonts w:eastAsia="黑体"/>
                <w:sz w:val="24"/>
              </w:rPr>
              <w:t>SWOT</w:t>
            </w:r>
            <w:r>
              <w:rPr>
                <w:rFonts w:hint="eastAsia" w:ascii="黑体" w:hAnsi="宋体" w:eastAsia="黑体"/>
                <w:sz w:val="24"/>
              </w:rPr>
              <w:t>分析</w:t>
            </w:r>
          </w:p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（重点分析项目风险及拟采取的自控措施）</w:t>
            </w:r>
          </w:p>
        </w:tc>
        <w:tc>
          <w:tcPr>
            <w:tcW w:w="784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优势</w:t>
            </w:r>
          </w:p>
        </w:tc>
        <w:tc>
          <w:tcPr>
            <w:tcW w:w="6243" w:type="dxa"/>
            <w:gridSpan w:val="8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楷体_GB2312" w:eastAsia="楷体_GB2312"/>
                <w:sz w:val="24"/>
              </w:rPr>
            </w:pPr>
            <w:r>
              <w:rPr>
                <w:rFonts w:ascii="黑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ac6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youshi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46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eastAsia="仿宋_GB2312"/>
                <w:sz w:val="24"/>
              </w:rPr>
            </w:pPr>
          </w:p>
        </w:tc>
        <w:tc>
          <w:tcPr>
            <w:tcW w:w="784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劣势</w:t>
            </w:r>
          </w:p>
        </w:tc>
        <w:tc>
          <w:tcPr>
            <w:tcW w:w="6243" w:type="dxa"/>
            <w:gridSpan w:val="8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 w:val="24"/>
              </w:rPr>
            </w:pPr>
            <w:r>
              <w:rPr>
                <w:rFonts w:ascii="黑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ac7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lieshi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046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eastAsia="仿宋_GB2312"/>
                <w:sz w:val="24"/>
              </w:rPr>
            </w:pPr>
          </w:p>
        </w:tc>
        <w:tc>
          <w:tcPr>
            <w:tcW w:w="784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机会</w:t>
            </w:r>
          </w:p>
        </w:tc>
        <w:tc>
          <w:tcPr>
            <w:tcW w:w="6243" w:type="dxa"/>
            <w:gridSpan w:val="8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楷体_GB2312" w:eastAsia="楷体_GB2312"/>
                <w:sz w:val="24"/>
              </w:rPr>
            </w:pPr>
            <w:r>
              <w:rPr>
                <w:rFonts w:ascii="黑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ac8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jihui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046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eastAsia="仿宋_GB2312"/>
                <w:sz w:val="24"/>
              </w:rPr>
            </w:pPr>
          </w:p>
        </w:tc>
        <w:tc>
          <w:tcPr>
            <w:tcW w:w="784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威胁</w:t>
            </w:r>
          </w:p>
        </w:tc>
        <w:tc>
          <w:tcPr>
            <w:tcW w:w="6243" w:type="dxa"/>
            <w:gridSpan w:val="8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楷体_GB2312" w:eastAsia="楷体_GB2312"/>
                <w:sz w:val="24"/>
              </w:rPr>
            </w:pPr>
            <w:r>
              <w:rPr>
                <w:rFonts w:ascii="黑体" w:eastAsia="黑体"/>
                <w:sz w:val="24"/>
              </w:rPr>
              <w:fldChar w:fldCharType="begin"/>
            </w:r>
            <w:r>
              <w:instrText xml:space="preserve"> MERGEFIELD </w:instrText>
            </w:r>
            <w:r>
              <w:rPr>
                <w:rFonts w:hint="eastAsia"/>
                <w:lang w:val="en-US" w:eastAsia="zh-CN"/>
              </w:rPr>
              <w:instrText xml:space="preserve">  ac9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weixie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资金使用计划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427" w:type="dxa"/>
            <w:gridSpan w:val="4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资金需求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Cs w:val="21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ac10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zzc_1</w:t>
            </w:r>
            <w:r>
              <w:t>»</w: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Cs w:val="21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ac11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zzc_2</w:t>
            </w:r>
            <w:r>
              <w:t>»</w:t>
            </w:r>
            <w:r>
              <w:fldChar w:fldCharType="end"/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ac12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zzc_3</w:t>
            </w:r>
            <w:r>
              <w:t>»</w:t>
            </w:r>
            <w:r>
              <w:fldChar w:fldCharType="end"/>
            </w:r>
          </w:p>
        </w:tc>
        <w:tc>
          <w:tcPr>
            <w:tcW w:w="3427" w:type="dxa"/>
            <w:gridSpan w:val="4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ac13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zzc_4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预计收入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Cs w:val="21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ac15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zfz_1</w:t>
            </w:r>
            <w:r>
              <w:t>»</w: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Cs w:val="21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ac18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zfz_2</w:t>
            </w:r>
            <w:r>
              <w:t>»</w:t>
            </w:r>
            <w:r>
              <w:fldChar w:fldCharType="end"/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ac19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zfz_3</w:t>
            </w:r>
            <w:r>
              <w:t>»</w:t>
            </w:r>
            <w:r>
              <w:fldChar w:fldCharType="end"/>
            </w:r>
          </w:p>
        </w:tc>
        <w:tc>
          <w:tcPr>
            <w:tcW w:w="3427" w:type="dxa"/>
            <w:gridSpan w:val="4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ac21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zfz_4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预计用户数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0</w:t>
            </w:r>
          </w:p>
        </w:tc>
        <w:tc>
          <w:tcPr>
            <w:tcW w:w="3427" w:type="dxa"/>
            <w:gridSpan w:val="4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0</w:t>
            </w:r>
          </w:p>
        </w:tc>
      </w:tr>
    </w:tbl>
    <w:p>
      <w:pPr>
        <w:rPr>
          <w:rFonts w:ascii="宋体"/>
          <w:szCs w:val="21"/>
          <w:lang w:eastAsia="zh-CN"/>
        </w:rPr>
      </w:pPr>
      <w:r>
        <w:fldChar w:fldCharType="begin"/>
      </w:r>
      <w:r>
        <w:instrText xml:space="preserve"> MERGEFIELD  TableEnd:</w:instrText>
      </w:r>
      <w:r>
        <w:rPr>
          <w:rFonts w:hint="eastAsia"/>
          <w:lang w:val="en-US" w:eastAsia="zh-CN"/>
        </w:rPr>
        <w:instrText xml:space="preserve">Plan</w:instrText>
      </w:r>
      <w:r>
        <w:instrText xml:space="preserve">  \* MERGEFORMAT </w:instrText>
      </w:r>
      <w:r>
        <w:fldChar w:fldCharType="separate"/>
      </w:r>
      <w:r>
        <w:rPr>
          <w:rFonts w:ascii="Arial" w:hAnsi="Arial" w:cs="Arial"/>
          <w:color w:val="404040"/>
          <w:sz w:val="18"/>
          <w:szCs w:val="20"/>
        </w:rPr>
        <w:t>«TableEnd:Suppliers»</w:t>
      </w:r>
      <w:r>
        <w:rPr>
          <w:rFonts w:ascii="Arial" w:hAnsi="Arial" w:cs="Arial"/>
          <w:color w:val="404040"/>
          <w:sz w:val="18"/>
          <w:szCs w:val="20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797" w:bottom="1440" w:left="1797" w:header="709" w:footer="709" w:gutter="0"/>
      <w:pgBorders w:offsetFrom="page">
        <w:top w:val="single" w:color="D9D9D9" w:sz="8" w:space="24"/>
        <w:left w:val="single" w:color="D9D9D9" w:sz="8" w:space="24"/>
        <w:bottom w:val="single" w:color="D9D9D9" w:sz="8" w:space="24"/>
        <w:right w:val="single" w:color="D9D9D9" w:sz="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迷你繁智草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迷你繁曹隶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迷你繁衡方碑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迷你繁褚楷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FPOP1W9-B5">
    <w:altName w:val="MingLiU"/>
    <w:panose1 w:val="040B0909000000000000"/>
    <w:charset w:val="88"/>
    <w:family w:val="auto"/>
    <w:pitch w:val="default"/>
    <w:sig w:usb0="00000000" w:usb1="00000000" w:usb2="00000016" w:usb3="00000000" w:csb0="00100000" w:csb1="00000000"/>
  </w:font>
  <w:font w:name="DFPYeaSong-B5">
    <w:altName w:val="PMingLiU-ExtB"/>
    <w:panose1 w:val="02020900000000000000"/>
    <w:charset w:val="88"/>
    <w:family w:val="auto"/>
    <w:pitch w:val="default"/>
    <w:sig w:usb0="00000000" w:usb1="00000000" w:usb2="00000016" w:usb3="00000000" w:csb0="00100000" w:csb1="00000000"/>
  </w:font>
  <w:font w:name="DFYeaSong-B5">
    <w:altName w:val="PMingLiU-ExtB"/>
    <w:panose1 w:val="02020909000000000000"/>
    <w:charset w:val="88"/>
    <w:family w:val="auto"/>
    <w:pitch w:val="default"/>
    <w:sig w:usb0="00000000" w:usb1="00000000" w:usb2="00000016" w:usb3="00000000" w:csb0="001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uffaloStance">
    <w:altName w:val="Vrinda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dScript">
    <w:altName w:val="Vrinda"/>
    <w:panose1 w:val="02000000000000000000"/>
    <w:charset w:val="00"/>
    <w:family w:val="auto"/>
    <w:pitch w:val="default"/>
    <w:sig w:usb0="00000000" w:usb1="00000000" w:usb2="00000000" w:usb3="00000000" w:csb0="6000019F" w:csb1="DFF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ZWAdobeF">
    <w:altName w:val="Segoe Print"/>
    <w:panose1 w:val="00000000000000000000"/>
    <w:charset w:val="00"/>
    <w:family w:val="auto"/>
    <w:pitch w:val="default"/>
    <w:sig w:usb0="00000000" w:usb1="00000000" w:usb2="00000000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Roboto Th">
    <w:altName w:val="Segoe Print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9180"/>
        <w:tab w:val="clear" w:pos="936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Times New Roman" w:hAnsi="Times New Roman" w:eastAsia="宋体" w:cs="Times New Roman"/>
        <w:kern w:val="0"/>
        <w:sz w:val="24"/>
        <w:szCs w:val="24"/>
        <w:lang w:val="en-US" w:eastAsia="zh-CN" w:bidi="ar-SA"/>
      </w:rPr>
      <w:pict>
        <v:shape id="Picture 4" o:spid="_x0000_s4098" o:spt="75" alt="Untitled-1" type="#_x0000_t75" style="position:absolute;left:0pt;margin-left:-89.85pt;margin-top:618.75pt;height:151.5pt;width:603pt;mso-position-vertical-relative:margin;z-index:-251657216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Calibri" w:hAnsi="Calibri" w:eastAsia="宋体" w:cs="Times New Roman"/>
        <w:kern w:val="0"/>
        <w:sz w:val="22"/>
        <w:szCs w:val="22"/>
        <w:lang w:val="en-US" w:eastAsia="zh-CN" w:bidi="ar-SA"/>
      </w:rPr>
      <w:pict>
        <v:shape id="Picture 3" o:spid="_x0000_s4097" o:spt="75" alt="Untitled - 6" type="#_x0000_t75" style="position:absolute;left:0pt;margin-left:-204pt;margin-top:0pt;height:146.25pt;width:799.2pt;mso-position-horizontal-relative:page;mso-position-vertical-relative:page;z-index:-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F32"/>
    <w:rsid w:val="00014643"/>
    <w:rsid w:val="00017C82"/>
    <w:rsid w:val="00022584"/>
    <w:rsid w:val="000230EC"/>
    <w:rsid w:val="000445F7"/>
    <w:rsid w:val="000516F5"/>
    <w:rsid w:val="00064683"/>
    <w:rsid w:val="00067483"/>
    <w:rsid w:val="000908BB"/>
    <w:rsid w:val="000A6C80"/>
    <w:rsid w:val="000A77D6"/>
    <w:rsid w:val="000B7FB6"/>
    <w:rsid w:val="000C2706"/>
    <w:rsid w:val="000C5BF8"/>
    <w:rsid w:val="000D0AE7"/>
    <w:rsid w:val="000D4D97"/>
    <w:rsid w:val="000E17E5"/>
    <w:rsid w:val="000E3584"/>
    <w:rsid w:val="000E6BF4"/>
    <w:rsid w:val="000F30BC"/>
    <w:rsid w:val="00103225"/>
    <w:rsid w:val="0010481D"/>
    <w:rsid w:val="001048D2"/>
    <w:rsid w:val="00106592"/>
    <w:rsid w:val="00122092"/>
    <w:rsid w:val="00124859"/>
    <w:rsid w:val="00132573"/>
    <w:rsid w:val="0014043B"/>
    <w:rsid w:val="00145D0E"/>
    <w:rsid w:val="0014621C"/>
    <w:rsid w:val="00161E8C"/>
    <w:rsid w:val="00164144"/>
    <w:rsid w:val="00181006"/>
    <w:rsid w:val="001868B7"/>
    <w:rsid w:val="00196F5A"/>
    <w:rsid w:val="001975BF"/>
    <w:rsid w:val="00197DD6"/>
    <w:rsid w:val="001A0159"/>
    <w:rsid w:val="001B1680"/>
    <w:rsid w:val="001E2E94"/>
    <w:rsid w:val="001E334F"/>
    <w:rsid w:val="001F42BE"/>
    <w:rsid w:val="00206AB2"/>
    <w:rsid w:val="002148BD"/>
    <w:rsid w:val="00215BE4"/>
    <w:rsid w:val="002302D4"/>
    <w:rsid w:val="0024393A"/>
    <w:rsid w:val="00243D37"/>
    <w:rsid w:val="002639EF"/>
    <w:rsid w:val="00265F8E"/>
    <w:rsid w:val="002717A2"/>
    <w:rsid w:val="0027397F"/>
    <w:rsid w:val="0028098F"/>
    <w:rsid w:val="0028225C"/>
    <w:rsid w:val="0028683E"/>
    <w:rsid w:val="002A28D8"/>
    <w:rsid w:val="002A2D58"/>
    <w:rsid w:val="002A665C"/>
    <w:rsid w:val="002A7A44"/>
    <w:rsid w:val="002B4F1C"/>
    <w:rsid w:val="002B7CDE"/>
    <w:rsid w:val="002C29C7"/>
    <w:rsid w:val="002D60E9"/>
    <w:rsid w:val="002E53B7"/>
    <w:rsid w:val="002F0F3B"/>
    <w:rsid w:val="002F1BDF"/>
    <w:rsid w:val="002F5C6B"/>
    <w:rsid w:val="002F62E0"/>
    <w:rsid w:val="003012AE"/>
    <w:rsid w:val="0030178B"/>
    <w:rsid w:val="00302111"/>
    <w:rsid w:val="00304E57"/>
    <w:rsid w:val="00306ABD"/>
    <w:rsid w:val="00307E85"/>
    <w:rsid w:val="00313E3F"/>
    <w:rsid w:val="00323658"/>
    <w:rsid w:val="00332ED6"/>
    <w:rsid w:val="003436AE"/>
    <w:rsid w:val="0034710F"/>
    <w:rsid w:val="00351EE6"/>
    <w:rsid w:val="00356528"/>
    <w:rsid w:val="003570F3"/>
    <w:rsid w:val="00365796"/>
    <w:rsid w:val="00366740"/>
    <w:rsid w:val="00383B99"/>
    <w:rsid w:val="003864DD"/>
    <w:rsid w:val="00386CE9"/>
    <w:rsid w:val="003A447E"/>
    <w:rsid w:val="003A4F54"/>
    <w:rsid w:val="003B2D03"/>
    <w:rsid w:val="003F1304"/>
    <w:rsid w:val="003F48CA"/>
    <w:rsid w:val="00402827"/>
    <w:rsid w:val="00406BF2"/>
    <w:rsid w:val="00411BD9"/>
    <w:rsid w:val="00421DC4"/>
    <w:rsid w:val="00430E92"/>
    <w:rsid w:val="0043393F"/>
    <w:rsid w:val="00434C4A"/>
    <w:rsid w:val="004467F8"/>
    <w:rsid w:val="0045536A"/>
    <w:rsid w:val="004636B0"/>
    <w:rsid w:val="004712F9"/>
    <w:rsid w:val="0047623B"/>
    <w:rsid w:val="00477CBF"/>
    <w:rsid w:val="00482996"/>
    <w:rsid w:val="00487066"/>
    <w:rsid w:val="0049111D"/>
    <w:rsid w:val="00497220"/>
    <w:rsid w:val="004B004B"/>
    <w:rsid w:val="004B6407"/>
    <w:rsid w:val="004C1966"/>
    <w:rsid w:val="004D2E2A"/>
    <w:rsid w:val="004E0341"/>
    <w:rsid w:val="004E6182"/>
    <w:rsid w:val="004E78E9"/>
    <w:rsid w:val="004F3116"/>
    <w:rsid w:val="00502A4F"/>
    <w:rsid w:val="00505D10"/>
    <w:rsid w:val="005122DC"/>
    <w:rsid w:val="005217BD"/>
    <w:rsid w:val="00531222"/>
    <w:rsid w:val="00531241"/>
    <w:rsid w:val="005419D9"/>
    <w:rsid w:val="00544950"/>
    <w:rsid w:val="00556EBA"/>
    <w:rsid w:val="00576D8B"/>
    <w:rsid w:val="00583A5B"/>
    <w:rsid w:val="00584119"/>
    <w:rsid w:val="00590100"/>
    <w:rsid w:val="005916C6"/>
    <w:rsid w:val="005963CE"/>
    <w:rsid w:val="00597354"/>
    <w:rsid w:val="005A0024"/>
    <w:rsid w:val="005A5155"/>
    <w:rsid w:val="005A7A15"/>
    <w:rsid w:val="005B44A2"/>
    <w:rsid w:val="005C078F"/>
    <w:rsid w:val="005C247F"/>
    <w:rsid w:val="005D090C"/>
    <w:rsid w:val="005D0CCC"/>
    <w:rsid w:val="005D661E"/>
    <w:rsid w:val="005F040D"/>
    <w:rsid w:val="005F16E0"/>
    <w:rsid w:val="00605B59"/>
    <w:rsid w:val="006105BD"/>
    <w:rsid w:val="00623506"/>
    <w:rsid w:val="006303DC"/>
    <w:rsid w:val="00630A10"/>
    <w:rsid w:val="00636BC7"/>
    <w:rsid w:val="006401DD"/>
    <w:rsid w:val="00641FF3"/>
    <w:rsid w:val="006521F3"/>
    <w:rsid w:val="0066155D"/>
    <w:rsid w:val="0066157B"/>
    <w:rsid w:val="00662EC3"/>
    <w:rsid w:val="00663E98"/>
    <w:rsid w:val="00663EDE"/>
    <w:rsid w:val="00664DB8"/>
    <w:rsid w:val="00667FA8"/>
    <w:rsid w:val="00671036"/>
    <w:rsid w:val="00673D9F"/>
    <w:rsid w:val="00682010"/>
    <w:rsid w:val="006853BF"/>
    <w:rsid w:val="0069548A"/>
    <w:rsid w:val="00697EF4"/>
    <w:rsid w:val="006A6FC2"/>
    <w:rsid w:val="006B152F"/>
    <w:rsid w:val="006B2695"/>
    <w:rsid w:val="006C0914"/>
    <w:rsid w:val="006C2E11"/>
    <w:rsid w:val="006C3C23"/>
    <w:rsid w:val="006D03E2"/>
    <w:rsid w:val="006D778D"/>
    <w:rsid w:val="006E08E3"/>
    <w:rsid w:val="006F20B0"/>
    <w:rsid w:val="006F4319"/>
    <w:rsid w:val="006F7EFC"/>
    <w:rsid w:val="007032F4"/>
    <w:rsid w:val="00713B86"/>
    <w:rsid w:val="00721573"/>
    <w:rsid w:val="007235FF"/>
    <w:rsid w:val="00724E1B"/>
    <w:rsid w:val="007273C0"/>
    <w:rsid w:val="00730BF5"/>
    <w:rsid w:val="007411E2"/>
    <w:rsid w:val="0074641F"/>
    <w:rsid w:val="0077158A"/>
    <w:rsid w:val="00781D94"/>
    <w:rsid w:val="007877AA"/>
    <w:rsid w:val="007B05D8"/>
    <w:rsid w:val="007B3385"/>
    <w:rsid w:val="007B5BA8"/>
    <w:rsid w:val="008066F9"/>
    <w:rsid w:val="00811D0B"/>
    <w:rsid w:val="00814A6F"/>
    <w:rsid w:val="00824485"/>
    <w:rsid w:val="00832647"/>
    <w:rsid w:val="00841515"/>
    <w:rsid w:val="008518ED"/>
    <w:rsid w:val="0085509F"/>
    <w:rsid w:val="00857851"/>
    <w:rsid w:val="008672FC"/>
    <w:rsid w:val="00867F90"/>
    <w:rsid w:val="008700F3"/>
    <w:rsid w:val="00873371"/>
    <w:rsid w:val="00874531"/>
    <w:rsid w:val="00884288"/>
    <w:rsid w:val="008916AD"/>
    <w:rsid w:val="00893A1E"/>
    <w:rsid w:val="008A7C24"/>
    <w:rsid w:val="008B464D"/>
    <w:rsid w:val="008B59F3"/>
    <w:rsid w:val="008B6743"/>
    <w:rsid w:val="008C1C0A"/>
    <w:rsid w:val="008C3448"/>
    <w:rsid w:val="008C4999"/>
    <w:rsid w:val="008C6447"/>
    <w:rsid w:val="008D3CE0"/>
    <w:rsid w:val="008D5A6C"/>
    <w:rsid w:val="008E234B"/>
    <w:rsid w:val="008E5722"/>
    <w:rsid w:val="0090014A"/>
    <w:rsid w:val="00915B24"/>
    <w:rsid w:val="0092216A"/>
    <w:rsid w:val="009227EF"/>
    <w:rsid w:val="00933167"/>
    <w:rsid w:val="00937848"/>
    <w:rsid w:val="00937F75"/>
    <w:rsid w:val="00943B43"/>
    <w:rsid w:val="009463B4"/>
    <w:rsid w:val="009464FA"/>
    <w:rsid w:val="00947D2D"/>
    <w:rsid w:val="00952291"/>
    <w:rsid w:val="00963176"/>
    <w:rsid w:val="00964367"/>
    <w:rsid w:val="00966EF1"/>
    <w:rsid w:val="009709F9"/>
    <w:rsid w:val="00991761"/>
    <w:rsid w:val="009A15BB"/>
    <w:rsid w:val="009A1FA3"/>
    <w:rsid w:val="009A4882"/>
    <w:rsid w:val="009A731F"/>
    <w:rsid w:val="009B51A1"/>
    <w:rsid w:val="009B58C6"/>
    <w:rsid w:val="009C13F9"/>
    <w:rsid w:val="009D00CB"/>
    <w:rsid w:val="009D10F9"/>
    <w:rsid w:val="009E10DB"/>
    <w:rsid w:val="009E16C3"/>
    <w:rsid w:val="009E2133"/>
    <w:rsid w:val="009F18CF"/>
    <w:rsid w:val="009F5564"/>
    <w:rsid w:val="00A03688"/>
    <w:rsid w:val="00A04E53"/>
    <w:rsid w:val="00A102F8"/>
    <w:rsid w:val="00A12F06"/>
    <w:rsid w:val="00A15C12"/>
    <w:rsid w:val="00A20D02"/>
    <w:rsid w:val="00A33732"/>
    <w:rsid w:val="00A3582E"/>
    <w:rsid w:val="00A36F91"/>
    <w:rsid w:val="00A431A9"/>
    <w:rsid w:val="00A54E24"/>
    <w:rsid w:val="00A63F0E"/>
    <w:rsid w:val="00A64D96"/>
    <w:rsid w:val="00A67CE1"/>
    <w:rsid w:val="00A67FDD"/>
    <w:rsid w:val="00A740D8"/>
    <w:rsid w:val="00A74CDB"/>
    <w:rsid w:val="00A80CEA"/>
    <w:rsid w:val="00A8533E"/>
    <w:rsid w:val="00A86C8F"/>
    <w:rsid w:val="00A877DD"/>
    <w:rsid w:val="00A925D9"/>
    <w:rsid w:val="00A95332"/>
    <w:rsid w:val="00A9764D"/>
    <w:rsid w:val="00AA0796"/>
    <w:rsid w:val="00AA2D1D"/>
    <w:rsid w:val="00AB2D7D"/>
    <w:rsid w:val="00AB4A00"/>
    <w:rsid w:val="00AB558A"/>
    <w:rsid w:val="00AC3826"/>
    <w:rsid w:val="00AC4041"/>
    <w:rsid w:val="00AC67DE"/>
    <w:rsid w:val="00AE1CF1"/>
    <w:rsid w:val="00AE3503"/>
    <w:rsid w:val="00AF0401"/>
    <w:rsid w:val="00AF0A76"/>
    <w:rsid w:val="00B04AE1"/>
    <w:rsid w:val="00B06232"/>
    <w:rsid w:val="00B13E84"/>
    <w:rsid w:val="00B156F3"/>
    <w:rsid w:val="00B17473"/>
    <w:rsid w:val="00B22897"/>
    <w:rsid w:val="00B2782D"/>
    <w:rsid w:val="00B456B5"/>
    <w:rsid w:val="00B470E8"/>
    <w:rsid w:val="00B573B7"/>
    <w:rsid w:val="00B575B6"/>
    <w:rsid w:val="00B6557F"/>
    <w:rsid w:val="00B664E3"/>
    <w:rsid w:val="00B745FD"/>
    <w:rsid w:val="00B93CA6"/>
    <w:rsid w:val="00BA00DB"/>
    <w:rsid w:val="00BB0A3B"/>
    <w:rsid w:val="00BB363C"/>
    <w:rsid w:val="00BC055E"/>
    <w:rsid w:val="00BC0E21"/>
    <w:rsid w:val="00BC2FF3"/>
    <w:rsid w:val="00BD4B82"/>
    <w:rsid w:val="00BE4F16"/>
    <w:rsid w:val="00BE50EF"/>
    <w:rsid w:val="00BE67AC"/>
    <w:rsid w:val="00BF48DC"/>
    <w:rsid w:val="00BF6615"/>
    <w:rsid w:val="00BF7183"/>
    <w:rsid w:val="00C055BA"/>
    <w:rsid w:val="00C06DED"/>
    <w:rsid w:val="00C10FF1"/>
    <w:rsid w:val="00C11115"/>
    <w:rsid w:val="00C1141D"/>
    <w:rsid w:val="00C1688A"/>
    <w:rsid w:val="00C31F52"/>
    <w:rsid w:val="00C36838"/>
    <w:rsid w:val="00C46FA5"/>
    <w:rsid w:val="00C5043B"/>
    <w:rsid w:val="00C5763F"/>
    <w:rsid w:val="00C644FB"/>
    <w:rsid w:val="00C671A9"/>
    <w:rsid w:val="00C81EDB"/>
    <w:rsid w:val="00C920FC"/>
    <w:rsid w:val="00C92E38"/>
    <w:rsid w:val="00CA6273"/>
    <w:rsid w:val="00CB36AF"/>
    <w:rsid w:val="00CB5F14"/>
    <w:rsid w:val="00CB611F"/>
    <w:rsid w:val="00CD684F"/>
    <w:rsid w:val="00CE66F5"/>
    <w:rsid w:val="00CE68B9"/>
    <w:rsid w:val="00CF30B3"/>
    <w:rsid w:val="00D11662"/>
    <w:rsid w:val="00D13496"/>
    <w:rsid w:val="00D13A1C"/>
    <w:rsid w:val="00D17E33"/>
    <w:rsid w:val="00D20D51"/>
    <w:rsid w:val="00D24500"/>
    <w:rsid w:val="00D2491E"/>
    <w:rsid w:val="00D3332F"/>
    <w:rsid w:val="00D4550F"/>
    <w:rsid w:val="00D47C08"/>
    <w:rsid w:val="00D50B66"/>
    <w:rsid w:val="00D56FE3"/>
    <w:rsid w:val="00D60F1A"/>
    <w:rsid w:val="00D61149"/>
    <w:rsid w:val="00D6468B"/>
    <w:rsid w:val="00D71FE3"/>
    <w:rsid w:val="00D73BD0"/>
    <w:rsid w:val="00D74214"/>
    <w:rsid w:val="00D770D2"/>
    <w:rsid w:val="00D801F2"/>
    <w:rsid w:val="00D8786B"/>
    <w:rsid w:val="00D92B9E"/>
    <w:rsid w:val="00DA4F13"/>
    <w:rsid w:val="00DA566D"/>
    <w:rsid w:val="00DB089F"/>
    <w:rsid w:val="00DB156F"/>
    <w:rsid w:val="00DD320D"/>
    <w:rsid w:val="00DD7D14"/>
    <w:rsid w:val="00DE64B5"/>
    <w:rsid w:val="00DF12CD"/>
    <w:rsid w:val="00DF5673"/>
    <w:rsid w:val="00E11F0A"/>
    <w:rsid w:val="00E12A2E"/>
    <w:rsid w:val="00E21742"/>
    <w:rsid w:val="00E4145A"/>
    <w:rsid w:val="00E46837"/>
    <w:rsid w:val="00E47289"/>
    <w:rsid w:val="00E5335F"/>
    <w:rsid w:val="00E678C2"/>
    <w:rsid w:val="00E82376"/>
    <w:rsid w:val="00E86384"/>
    <w:rsid w:val="00E959E5"/>
    <w:rsid w:val="00EA1A36"/>
    <w:rsid w:val="00EA444C"/>
    <w:rsid w:val="00EA46A0"/>
    <w:rsid w:val="00EE294C"/>
    <w:rsid w:val="00EE39B5"/>
    <w:rsid w:val="00EE5B91"/>
    <w:rsid w:val="00EF2841"/>
    <w:rsid w:val="00F00D9E"/>
    <w:rsid w:val="00F01199"/>
    <w:rsid w:val="00F06C3B"/>
    <w:rsid w:val="00F147A3"/>
    <w:rsid w:val="00F2000B"/>
    <w:rsid w:val="00F229A2"/>
    <w:rsid w:val="00F3761D"/>
    <w:rsid w:val="00F46749"/>
    <w:rsid w:val="00F472B2"/>
    <w:rsid w:val="00F524AB"/>
    <w:rsid w:val="00F5276A"/>
    <w:rsid w:val="00F72ECD"/>
    <w:rsid w:val="00F7594D"/>
    <w:rsid w:val="00F771E6"/>
    <w:rsid w:val="00F84F84"/>
    <w:rsid w:val="00F879E4"/>
    <w:rsid w:val="00F9175B"/>
    <w:rsid w:val="00F9349A"/>
    <w:rsid w:val="00F95528"/>
    <w:rsid w:val="00FA40CA"/>
    <w:rsid w:val="00FB4C7A"/>
    <w:rsid w:val="00FB64C9"/>
    <w:rsid w:val="00FC31E5"/>
    <w:rsid w:val="00FC40DD"/>
    <w:rsid w:val="00FE71D6"/>
    <w:rsid w:val="0120049C"/>
    <w:rsid w:val="01D11587"/>
    <w:rsid w:val="020F1A0B"/>
    <w:rsid w:val="026B6A18"/>
    <w:rsid w:val="02FA46A6"/>
    <w:rsid w:val="045539FA"/>
    <w:rsid w:val="0567674F"/>
    <w:rsid w:val="06433F45"/>
    <w:rsid w:val="067859AD"/>
    <w:rsid w:val="098A788E"/>
    <w:rsid w:val="09CA5EA0"/>
    <w:rsid w:val="0A9A219F"/>
    <w:rsid w:val="0A9B0776"/>
    <w:rsid w:val="0B655C41"/>
    <w:rsid w:val="0B916042"/>
    <w:rsid w:val="0BE67D2E"/>
    <w:rsid w:val="0C1B37E2"/>
    <w:rsid w:val="0D893D84"/>
    <w:rsid w:val="0F3E08C5"/>
    <w:rsid w:val="0F523101"/>
    <w:rsid w:val="0FA460BC"/>
    <w:rsid w:val="102D2A32"/>
    <w:rsid w:val="11D95126"/>
    <w:rsid w:val="15362566"/>
    <w:rsid w:val="1581116C"/>
    <w:rsid w:val="15C21CE7"/>
    <w:rsid w:val="173065A8"/>
    <w:rsid w:val="181D5B29"/>
    <w:rsid w:val="184F652E"/>
    <w:rsid w:val="194959FF"/>
    <w:rsid w:val="19C65056"/>
    <w:rsid w:val="1A404D20"/>
    <w:rsid w:val="1B445A0F"/>
    <w:rsid w:val="1BA01CA5"/>
    <w:rsid w:val="1BDB6CBF"/>
    <w:rsid w:val="1D4A57A6"/>
    <w:rsid w:val="1DA2662B"/>
    <w:rsid w:val="1E0B5F70"/>
    <w:rsid w:val="1E3C7037"/>
    <w:rsid w:val="1FAE288A"/>
    <w:rsid w:val="20281CFC"/>
    <w:rsid w:val="20A21196"/>
    <w:rsid w:val="2144711D"/>
    <w:rsid w:val="235B5098"/>
    <w:rsid w:val="23D537A9"/>
    <w:rsid w:val="24DA4C48"/>
    <w:rsid w:val="26F668FB"/>
    <w:rsid w:val="27CE1AB7"/>
    <w:rsid w:val="284C21D8"/>
    <w:rsid w:val="28FF7D52"/>
    <w:rsid w:val="297E2CE0"/>
    <w:rsid w:val="2B03335D"/>
    <w:rsid w:val="2CF303FF"/>
    <w:rsid w:val="2D283624"/>
    <w:rsid w:val="2E3A6E3A"/>
    <w:rsid w:val="32191C3A"/>
    <w:rsid w:val="321E06F9"/>
    <w:rsid w:val="328408B4"/>
    <w:rsid w:val="36717F12"/>
    <w:rsid w:val="385B5614"/>
    <w:rsid w:val="3A6671C3"/>
    <w:rsid w:val="3A8C7E3F"/>
    <w:rsid w:val="3AC407C0"/>
    <w:rsid w:val="3AD76819"/>
    <w:rsid w:val="3D227540"/>
    <w:rsid w:val="3D487517"/>
    <w:rsid w:val="3F3A354A"/>
    <w:rsid w:val="3F7D6483"/>
    <w:rsid w:val="3FBE589B"/>
    <w:rsid w:val="403A13D0"/>
    <w:rsid w:val="41836196"/>
    <w:rsid w:val="41D10B9D"/>
    <w:rsid w:val="43737812"/>
    <w:rsid w:val="43920BAF"/>
    <w:rsid w:val="489B5A81"/>
    <w:rsid w:val="48F96840"/>
    <w:rsid w:val="497147B2"/>
    <w:rsid w:val="49A70AA4"/>
    <w:rsid w:val="4AEB66E8"/>
    <w:rsid w:val="4B110EC6"/>
    <w:rsid w:val="4B5626C6"/>
    <w:rsid w:val="4B974814"/>
    <w:rsid w:val="4BDE2101"/>
    <w:rsid w:val="4CCF7D94"/>
    <w:rsid w:val="4CD769BD"/>
    <w:rsid w:val="4E15542A"/>
    <w:rsid w:val="4E5E19B7"/>
    <w:rsid w:val="4EED7E3E"/>
    <w:rsid w:val="4F2E0B78"/>
    <w:rsid w:val="50A5630F"/>
    <w:rsid w:val="520622FF"/>
    <w:rsid w:val="52F55CF2"/>
    <w:rsid w:val="53692166"/>
    <w:rsid w:val="555E212A"/>
    <w:rsid w:val="559439F4"/>
    <w:rsid w:val="56357D18"/>
    <w:rsid w:val="57235FCA"/>
    <w:rsid w:val="57C765D2"/>
    <w:rsid w:val="59493B48"/>
    <w:rsid w:val="5C5E2335"/>
    <w:rsid w:val="5D441C86"/>
    <w:rsid w:val="5F932288"/>
    <w:rsid w:val="624F75D6"/>
    <w:rsid w:val="625035DB"/>
    <w:rsid w:val="638805D7"/>
    <w:rsid w:val="63AB275B"/>
    <w:rsid w:val="64D2028F"/>
    <w:rsid w:val="65724D79"/>
    <w:rsid w:val="66201AE9"/>
    <w:rsid w:val="66636AE0"/>
    <w:rsid w:val="671A59D3"/>
    <w:rsid w:val="67502389"/>
    <w:rsid w:val="67AE1A66"/>
    <w:rsid w:val="67F86F59"/>
    <w:rsid w:val="69200C09"/>
    <w:rsid w:val="6AB83E27"/>
    <w:rsid w:val="6BE54C14"/>
    <w:rsid w:val="6C6661B0"/>
    <w:rsid w:val="6FE2671E"/>
    <w:rsid w:val="70D13C45"/>
    <w:rsid w:val="730F3EAC"/>
    <w:rsid w:val="74503BF3"/>
    <w:rsid w:val="75905670"/>
    <w:rsid w:val="75AF4D74"/>
    <w:rsid w:val="777C5967"/>
    <w:rsid w:val="77B073DD"/>
    <w:rsid w:val="77DD7433"/>
    <w:rsid w:val="78715B30"/>
    <w:rsid w:val="79037C01"/>
    <w:rsid w:val="796830E4"/>
    <w:rsid w:val="79811EE4"/>
    <w:rsid w:val="79A14D14"/>
    <w:rsid w:val="7BAD4BF5"/>
    <w:rsid w:val="7CD15BC8"/>
    <w:rsid w:val="7D883202"/>
    <w:rsid w:val="7E101E61"/>
    <w:rsid w:val="7E2D1AF7"/>
    <w:rsid w:val="7E351224"/>
    <w:rsid w:val="7E571168"/>
    <w:rsid w:val="7EAB425E"/>
    <w:rsid w:val="7EC10B34"/>
    <w:rsid w:val="7F905BA1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link w:val="13"/>
    <w:qFormat/>
    <w:uiPriority w:val="99"/>
    <w:pPr>
      <w:pBdr>
        <w:top w:val="single" w:color="D9D9D9" w:sz="8" w:space="1"/>
        <w:left w:val="single" w:color="D9D9D9" w:sz="8" w:space="4"/>
        <w:bottom w:val="single" w:color="D9D9D9" w:sz="8" w:space="1"/>
        <w:right w:val="single" w:color="D9D9D9" w:sz="8" w:space="4"/>
      </w:pBdr>
      <w:shd w:val="clear" w:color="auto" w:fill="94B2D6"/>
      <w:spacing w:before="240" w:after="120"/>
      <w:ind w:left="-720" w:right="-720"/>
      <w:outlineLvl w:val="0"/>
    </w:pPr>
    <w:rPr>
      <w:color w:val="FFFFFF"/>
      <w:sz w:val="36"/>
      <w:szCs w:val="36"/>
    </w:rPr>
  </w:style>
  <w:style w:type="paragraph" w:styleId="4">
    <w:name w:val="heading 2"/>
    <w:basedOn w:val="3"/>
    <w:next w:val="1"/>
    <w:link w:val="14"/>
    <w:qFormat/>
    <w:uiPriority w:val="99"/>
    <w:pPr>
      <w:spacing w:before="240" w:after="120"/>
      <w:outlineLvl w:val="1"/>
    </w:pPr>
  </w:style>
  <w:style w:type="character" w:default="1" w:styleId="8">
    <w:name w:val="Default Paragraph Font"/>
    <w:semiHidden/>
    <w:qFormat/>
    <w:uiPriority w:val="99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aspose-heading2"/>
    <w:basedOn w:val="1"/>
    <w:link w:val="17"/>
    <w:qFormat/>
    <w:uiPriority w:val="99"/>
    <w:pPr>
      <w:spacing w:before="200" w:after="100"/>
    </w:pPr>
    <w:rPr>
      <w:rFonts w:ascii="Arial" w:hAnsi="Arial" w:cs="Arial"/>
      <w:color w:val="0D0D0D"/>
      <w:sz w:val="28"/>
      <w:szCs w:val="28"/>
    </w:rPr>
  </w:style>
  <w:style w:type="paragraph" w:styleId="5">
    <w:name w:val="Balloon Text"/>
    <w:basedOn w:val="1"/>
    <w:link w:val="19"/>
    <w:semiHidden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5"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7">
    <w:name w:val="header"/>
    <w:basedOn w:val="1"/>
    <w:link w:val="18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10">
    <w:name w:val="Table Grid"/>
    <w:basedOn w:val="9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1">
    <w:name w:val="aspose-heading"/>
    <w:basedOn w:val="1"/>
    <w:link w:val="16"/>
    <w:qFormat/>
    <w:uiPriority w:val="99"/>
    <w:pPr>
      <w:spacing w:after="0" w:line="240" w:lineRule="auto"/>
    </w:pPr>
    <w:rPr>
      <w:rFonts w:ascii="Arial" w:hAnsi="Arial" w:cs="Arial"/>
      <w:color w:val="FFFFFF"/>
      <w:sz w:val="36"/>
      <w:szCs w:val="40"/>
    </w:rPr>
  </w:style>
  <w:style w:type="paragraph" w:customStyle="1" w:styleId="12">
    <w:name w:val="Normal2"/>
    <w:basedOn w:val="1"/>
    <w:link w:val="20"/>
    <w:qFormat/>
    <w:uiPriority w:val="99"/>
    <w:pPr>
      <w:spacing w:after="0" w:line="240" w:lineRule="auto"/>
    </w:pPr>
    <w:rPr>
      <w:rFonts w:ascii="Arial" w:hAnsi="Arial" w:cs="Arial"/>
      <w:color w:val="000080"/>
    </w:rPr>
  </w:style>
  <w:style w:type="character" w:customStyle="1" w:styleId="13">
    <w:name w:val="Heading 1 Char"/>
    <w:basedOn w:val="8"/>
    <w:link w:val="2"/>
    <w:qFormat/>
    <w:locked/>
    <w:uiPriority w:val="99"/>
    <w:rPr>
      <w:rFonts w:ascii="Arial" w:hAnsi="Arial" w:cs="Arial"/>
      <w:color w:val="FFFFFF"/>
      <w:sz w:val="36"/>
      <w:szCs w:val="36"/>
      <w:shd w:val="clear" w:color="auto" w:fill="94B2D6"/>
    </w:rPr>
  </w:style>
  <w:style w:type="character" w:customStyle="1" w:styleId="14">
    <w:name w:val="Heading 2 Char"/>
    <w:basedOn w:val="8"/>
    <w:link w:val="4"/>
    <w:qFormat/>
    <w:locked/>
    <w:uiPriority w:val="99"/>
    <w:rPr>
      <w:rFonts w:ascii="Arial" w:hAnsi="Arial" w:cs="Arial"/>
      <w:color w:val="0D0D0D"/>
      <w:sz w:val="28"/>
      <w:szCs w:val="28"/>
    </w:rPr>
  </w:style>
  <w:style w:type="character" w:customStyle="1" w:styleId="15">
    <w:name w:val="Footer Char"/>
    <w:basedOn w:val="8"/>
    <w:link w:val="6"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16">
    <w:name w:val="aspose-heading Char"/>
    <w:basedOn w:val="8"/>
    <w:link w:val="11"/>
    <w:qFormat/>
    <w:locked/>
    <w:uiPriority w:val="99"/>
    <w:rPr>
      <w:rFonts w:ascii="Arial" w:hAnsi="Arial" w:cs="Arial"/>
      <w:color w:val="FFFFFF"/>
      <w:sz w:val="40"/>
      <w:szCs w:val="40"/>
    </w:rPr>
  </w:style>
  <w:style w:type="character" w:customStyle="1" w:styleId="17">
    <w:name w:val="aspose-heading2 Char"/>
    <w:basedOn w:val="8"/>
    <w:link w:val="3"/>
    <w:qFormat/>
    <w:locked/>
    <w:uiPriority w:val="99"/>
    <w:rPr>
      <w:rFonts w:ascii="Arial" w:hAnsi="Arial" w:cs="Arial"/>
      <w:color w:val="0D0D0D"/>
      <w:sz w:val="28"/>
      <w:szCs w:val="28"/>
    </w:rPr>
  </w:style>
  <w:style w:type="character" w:customStyle="1" w:styleId="18">
    <w:name w:val="Header Char"/>
    <w:basedOn w:val="8"/>
    <w:link w:val="7"/>
    <w:qFormat/>
    <w:locked/>
    <w:uiPriority w:val="99"/>
    <w:rPr>
      <w:rFonts w:cs="Times New Roman"/>
    </w:rPr>
  </w:style>
  <w:style w:type="character" w:customStyle="1" w:styleId="19">
    <w:name w:val="Balloon Text Char"/>
    <w:basedOn w:val="8"/>
    <w:link w:val="5"/>
    <w:semiHidden/>
    <w:qFormat/>
    <w:locked/>
    <w:uiPriority w:val="99"/>
    <w:rPr>
      <w:rFonts w:ascii="Tahoma" w:hAnsi="Tahoma" w:cs="Tahoma"/>
      <w:sz w:val="16"/>
      <w:szCs w:val="16"/>
    </w:rPr>
  </w:style>
  <w:style w:type="character" w:customStyle="1" w:styleId="20">
    <w:name w:val="Normal2 Char"/>
    <w:basedOn w:val="8"/>
    <w:link w:val="12"/>
    <w:qFormat/>
    <w:locked/>
    <w:uiPriority w:val="99"/>
    <w:rPr>
      <w:rFonts w:ascii="Arial" w:hAnsi="Arial" w:cs="Arial"/>
      <w:color w:val="000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Tempalte1.dotx</Template>
  <Company>Aspose</Company>
  <Pages>2</Pages>
  <Words>409</Words>
  <Characters>2334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2010-03-18T19:21:00Z</dcterms:created>
  <dc:creator>Aspose</dc:creator>
  <cp:lastModifiedBy>Administrator</cp:lastModifiedBy>
  <dcterms:modified xsi:type="dcterms:W3CDTF">2017-04-10T08:19:31Z</dcterms:modified>
  <dc:title>创新南山 2015“创业之星”大赛商业计划概要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